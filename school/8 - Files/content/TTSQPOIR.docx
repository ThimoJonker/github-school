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AFF7A" w14:textId="77777777" w:rsidR="003D3F70" w:rsidRDefault="00A05958">
      <w:r>
        <w:rPr>
          <w:b/>
          <w:bCs/>
        </w:rPr>
        <w:t>Thimo Jonker</w:t>
      </w:r>
    </w:p>
    <w:p w14:paraId="58379581" w14:textId="77777777" w:rsidR="003D3F70" w:rsidRDefault="003D3F70">
      <w:r>
        <w:t>Notulen</w:t>
      </w:r>
    </w:p>
    <w:p w14:paraId="676F59D1" w14:textId="77777777" w:rsidR="003D3F70" w:rsidRDefault="003D3F70"/>
    <w:p w14:paraId="35D59AFE" w14:textId="77777777" w:rsidR="003D3F70" w:rsidRDefault="00A05958">
      <w:pPr>
        <w:rPr>
          <w:rStyle w:val="Italic"/>
        </w:rPr>
      </w:pPr>
      <w:r>
        <w:rPr>
          <w:rStyle w:val="Italic"/>
        </w:rPr>
        <w:t>Week 1-2-2016</w:t>
      </w:r>
    </w:p>
    <w:p w14:paraId="5EA7C39C" w14:textId="77777777" w:rsidR="003D3F70" w:rsidRDefault="003D3F70">
      <w:pPr>
        <w:pStyle w:val="Line"/>
      </w:pPr>
    </w:p>
    <w:p w14:paraId="6508207F" w14:textId="77777777" w:rsidR="003D3F70" w:rsidRDefault="003D3F70"/>
    <w:p w14:paraId="03D38667" w14:textId="77777777" w:rsidR="00A05958" w:rsidRDefault="00A05958" w:rsidP="00A05958">
      <w:r>
        <w:t>Deze week mijn groepsgenoten ontmoet en daarna gingen wij gelijk aan de slag met fase 1. Fase 1 bestaat uit eigenlijk uit een soort ‘pre-start’. Dit houd in dat wij als team afspraken maken en onze leerdoelen opstellen. In fase 1 moesten wij ook een planning opstellen waarin staat wie wat doet, en wanneer het af moest zijn.</w:t>
      </w:r>
    </w:p>
    <w:p w14:paraId="64D7BDDC" w14:textId="77777777" w:rsidR="00A05958" w:rsidRDefault="00A05958"/>
    <w:p w14:paraId="439B93B6" w14:textId="77777777" w:rsidR="00A05958" w:rsidRDefault="00A05958" w:rsidP="00A05958">
      <w:pPr>
        <w:rPr>
          <w:rStyle w:val="Italic"/>
        </w:rPr>
      </w:pPr>
      <w:r>
        <w:rPr>
          <w:rStyle w:val="Italic"/>
        </w:rPr>
        <w:t xml:space="preserve">Week </w:t>
      </w:r>
      <w:r>
        <w:rPr>
          <w:rStyle w:val="Italic"/>
        </w:rPr>
        <w:t>8</w:t>
      </w:r>
      <w:r>
        <w:rPr>
          <w:rStyle w:val="Italic"/>
        </w:rPr>
        <w:t>-2-2016</w:t>
      </w:r>
    </w:p>
    <w:p w14:paraId="427E9172" w14:textId="77777777" w:rsidR="00A05958" w:rsidRDefault="00A05958" w:rsidP="00A05958">
      <w:pPr>
        <w:pStyle w:val="Line"/>
      </w:pPr>
    </w:p>
    <w:p w14:paraId="0C9EA493" w14:textId="77777777" w:rsidR="00A05958" w:rsidRDefault="00A05958" w:rsidP="00A05958"/>
    <w:p w14:paraId="3D1C4CEE" w14:textId="77777777" w:rsidR="00A05958" w:rsidRDefault="00A05958">
      <w:r>
        <w:t xml:space="preserve">Toen wij fase 1 hadden ingeleverd zijn wij gelijk door gaan werken aan fase 2, deze fase ging over informatie behoefte. In deze fase moesten wij de huidige situatie en problemen weergeven, dit heb ik gedaan. Ook moesten wij de gewenste situatie </w:t>
      </w:r>
      <w:r w:rsidR="003814E3">
        <w:t xml:space="preserve">maken, dit heeft Dylan gemaakt. De randvoorwaarde heeft </w:t>
      </w:r>
      <w:proofErr w:type="spellStart"/>
      <w:r w:rsidR="003814E3">
        <w:t>Umut</w:t>
      </w:r>
      <w:proofErr w:type="spellEnd"/>
      <w:r w:rsidR="003814E3">
        <w:t xml:space="preserve"> gemaakt en de conclusies/aanbevelingen heeft </w:t>
      </w:r>
      <w:proofErr w:type="spellStart"/>
      <w:r w:rsidR="003814E3">
        <w:t>Gamal</w:t>
      </w:r>
      <w:proofErr w:type="spellEnd"/>
      <w:r w:rsidR="003814E3">
        <w:t xml:space="preserve"> gemaakt. Wij moesten ook iets vertellen over het bedrijf, organisatie en de medewerkers van Port of Troy, dit heeft Michael gemaakt.</w:t>
      </w:r>
    </w:p>
    <w:p w14:paraId="01C022C7" w14:textId="77777777" w:rsidR="003814E3" w:rsidRDefault="003814E3"/>
    <w:p w14:paraId="4302D760" w14:textId="77777777" w:rsidR="003814E3" w:rsidRDefault="003814E3" w:rsidP="003814E3">
      <w:pPr>
        <w:rPr>
          <w:rStyle w:val="Italic"/>
        </w:rPr>
      </w:pPr>
      <w:r>
        <w:rPr>
          <w:rStyle w:val="Italic"/>
        </w:rPr>
        <w:t>Week 1</w:t>
      </w:r>
      <w:r>
        <w:rPr>
          <w:rStyle w:val="Italic"/>
        </w:rPr>
        <w:t>5</w:t>
      </w:r>
      <w:r>
        <w:rPr>
          <w:rStyle w:val="Italic"/>
        </w:rPr>
        <w:t>-2-2016</w:t>
      </w:r>
    </w:p>
    <w:p w14:paraId="5F0D68B9" w14:textId="77777777" w:rsidR="003814E3" w:rsidRDefault="003814E3" w:rsidP="003814E3">
      <w:pPr>
        <w:pStyle w:val="Line"/>
      </w:pPr>
    </w:p>
    <w:p w14:paraId="207772CD" w14:textId="77777777" w:rsidR="003814E3" w:rsidRDefault="003814E3" w:rsidP="003814E3"/>
    <w:p w14:paraId="217BE409" w14:textId="77777777" w:rsidR="003814E3" w:rsidRDefault="003814E3">
      <w:r>
        <w:t xml:space="preserve">Voor de derde week moesten wij </w:t>
      </w:r>
      <w:proofErr w:type="spellStart"/>
      <w:r>
        <w:t>inplaats</w:t>
      </w:r>
      <w:proofErr w:type="spellEnd"/>
      <w:r>
        <w:t xml:space="preserve"> van een Word bestand opleveren, een presentatie geven aan de opdrachtgevers. In deze presentatie moesten wij onze ideeën voor een oplossing van het reserveringsysteem presenteren. Het gedeelte over de website en alles wat daar bij hoort zouden Michael en ik presenteren. De ideeën voor het netwerk en de server gingen </w:t>
      </w:r>
      <w:proofErr w:type="spellStart"/>
      <w:r>
        <w:t>Umut</w:t>
      </w:r>
      <w:proofErr w:type="spellEnd"/>
      <w:r>
        <w:t xml:space="preserve">, </w:t>
      </w:r>
      <w:proofErr w:type="spellStart"/>
      <w:r>
        <w:t>Gamal</w:t>
      </w:r>
      <w:proofErr w:type="spellEnd"/>
      <w:r>
        <w:t xml:space="preserve"> en Dylan presenteren. Toen wij uiteindelijk moesten presenteren waren wij maar met zijn drieën, namelijk Michael, Dylan en ik. Het was wel even spannend omdat Dylan veel in zijn eentje moest doen, maar het is goed gegaan en wij hebben een ‘go’ gekregen van de opdrachtgevers.</w:t>
      </w:r>
      <w:bookmarkStart w:id="0" w:name="_GoBack"/>
      <w:bookmarkEnd w:id="0"/>
    </w:p>
    <w:sectPr w:rsidR="003814E3" w:rsidSect="003D3F70">
      <w:pgSz w:w="11907" w:h="16839"/>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58"/>
    <w:rsid w:val="003814E3"/>
    <w:rsid w:val="003D3F70"/>
    <w:rsid w:val="00564150"/>
    <w:rsid w:val="00695B8C"/>
    <w:rsid w:val="00946F56"/>
    <w:rsid w:val="00A05958"/>
    <w:rsid w:val="00CA67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1462F"/>
  <w15:docId w15:val="{9D2C9C79-96E1-48CC-B015-01956F82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tabs>
        <w:tab w:val="left" w:pos="1627"/>
      </w:tabs>
    </w:pPr>
    <w:rPr>
      <w:rFonts w:ascii="Verdana" w:hAnsi="Verdana" w:cs="Verdana"/>
      <w:lang w:val="nl-NL" w:eastAsia="nl-NL"/>
    </w:rPr>
  </w:style>
  <w:style w:type="paragraph" w:styleId="Kop1">
    <w:name w:val="heading 1"/>
    <w:basedOn w:val="Standaard"/>
    <w:next w:val="Standaard"/>
    <w:qFormat/>
    <w:pPr>
      <w:keepNext/>
      <w:tabs>
        <w:tab w:val="left" w:pos="864"/>
      </w:tabs>
      <w:outlineLvl w:val="0"/>
    </w:pPr>
    <w:rPr>
      <w:rFonts w:cs="Times New Roman"/>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ne">
    <w:name w:val="Line"/>
    <w:basedOn w:val="Standaard"/>
    <w:pPr>
      <w:pBdr>
        <w:bottom w:val="single" w:sz="4" w:space="1" w:color="auto"/>
      </w:pBdr>
    </w:pPr>
    <w:rPr>
      <w:lang w:bidi="nl-NL"/>
    </w:rPr>
  </w:style>
  <w:style w:type="character" w:customStyle="1" w:styleId="Italic">
    <w:name w:val="Italic"/>
    <w:basedOn w:val="Standaardalinea-lettertype"/>
    <w:rPr>
      <w:i/>
      <w:iCs/>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mo\AppData\Roaming\Microsoft\Templates\Notulen%20voor%20vergadering%20van%20organisatie%20(k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AC69755-34BE-4CCC-B47F-DD6C6D64C6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Notulen voor vergadering van organisatie (kort).dotx</Template>
  <TotalTime>19</TotalTime>
  <Pages>1</Pages>
  <Words>236</Words>
  <Characters>1299</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[NAAM VAN ORGANISATIE/COMITÉ]</vt:lpstr>
    </vt:vector>
  </TitlesOfParts>
  <Manager/>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Thimo Jonker</dc:creator>
  <cp:keywords/>
  <dc:description/>
  <cp:lastModifiedBy>Thimo Jonker</cp:lastModifiedBy>
  <cp:revision>1</cp:revision>
  <dcterms:created xsi:type="dcterms:W3CDTF">2016-04-03T17:00:00Z</dcterms:created>
  <dcterms:modified xsi:type="dcterms:W3CDTF">2016-04-03T17:19:00Z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TC010184141043</vt:lpwstr>
  </property>
</Properties>
</file>